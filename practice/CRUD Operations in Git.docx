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school name:"/>
        <w:tag w:val="Enter school name:"/>
        <w:id w:val="-862509636"/>
        <w:placeholder>
          <w:docPart w:val="8F5D5282CE534569BFAE2D941B480AC6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7DED2193" w14:textId="77777777" w:rsidR="002502B0" w:rsidRPr="00DB45B9" w:rsidRDefault="002E542F" w:rsidP="00C96442">
          <w:pPr>
            <w:pStyle w:val="Title"/>
            <w:ind w:left="-360"/>
          </w:pPr>
          <w:r w:rsidRPr="00DB45B9">
            <w:t>School name</w:t>
          </w:r>
        </w:p>
      </w:sdtContent>
    </w:sdt>
    <w:p w14:paraId="0D2E0788" w14:textId="5B56CBD0" w:rsidR="00B42C3C" w:rsidRDefault="004A093B" w:rsidP="00145E35">
      <w:pPr>
        <w:tabs>
          <w:tab w:val="left" w:pos="7410"/>
        </w:tabs>
        <w:spacing w:before="120" w:after="120" w:line="240" w:lineRule="auto"/>
        <w:ind w:left="-360" w:righ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62A99" w:rsidRPr="00362A99">
        <w:rPr>
          <w:b/>
          <w:sz w:val="24"/>
          <w:szCs w:val="24"/>
          <w:u w:val="single"/>
        </w:rPr>
        <w:t>C</w:t>
      </w:r>
      <w:r w:rsidR="002223F2">
        <w:rPr>
          <w:b/>
          <w:sz w:val="24"/>
          <w:szCs w:val="24"/>
          <w:u w:val="single"/>
        </w:rPr>
        <w:t>RU</w:t>
      </w:r>
      <w:r w:rsidR="00362A99" w:rsidRPr="00362A99">
        <w:rPr>
          <w:b/>
          <w:sz w:val="24"/>
          <w:szCs w:val="24"/>
          <w:u w:val="single"/>
        </w:rPr>
        <w:t>D Operations in GIT</w:t>
      </w:r>
      <w:r w:rsidR="004962A1" w:rsidRPr="00362A99">
        <w:rPr>
          <w:b/>
          <w:sz w:val="24"/>
          <w:szCs w:val="24"/>
          <w:u w:val="single"/>
        </w:rPr>
        <w:t>:</w:t>
      </w:r>
      <w:r w:rsidR="004962A1" w:rsidRPr="00362A99">
        <w:rPr>
          <w:b/>
          <w:sz w:val="24"/>
          <w:szCs w:val="24"/>
        </w:rPr>
        <w:t xml:space="preserve">  </w:t>
      </w:r>
    </w:p>
    <w:p w14:paraId="39E39B16" w14:textId="77777777" w:rsidR="00145E35" w:rsidRPr="00B42C3C" w:rsidRDefault="00B42C3C" w:rsidP="00B42C3C">
      <w:pPr>
        <w:pStyle w:val="ListParagraph"/>
        <w:numPr>
          <w:ilvl w:val="0"/>
          <w:numId w:val="11"/>
        </w:numPr>
        <w:tabs>
          <w:tab w:val="left" w:pos="7410"/>
        </w:tabs>
        <w:spacing w:before="120" w:after="120" w:line="240" w:lineRule="auto"/>
        <w:ind w:righ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6BC17B0C" w14:textId="4F9CC703" w:rsidR="00B42C3C" w:rsidRDefault="004962A1" w:rsidP="007F78B0">
      <w:pPr>
        <w:tabs>
          <w:tab w:val="left" w:pos="7410"/>
        </w:tabs>
        <w:spacing w:before="120" w:after="120" w:line="240" w:lineRule="auto"/>
        <w:ind w:left="-360" w:right="0"/>
        <w:rPr>
          <w:b/>
          <w:sz w:val="24"/>
          <w:szCs w:val="24"/>
        </w:rPr>
      </w:pPr>
      <w:r w:rsidRPr="00362A99">
        <w:rPr>
          <w:b/>
          <w:sz w:val="24"/>
          <w:szCs w:val="24"/>
        </w:rPr>
        <w:t xml:space="preserve">    </w:t>
      </w:r>
      <w:r w:rsidR="0029179B">
        <w:rPr>
          <w:noProof/>
        </w:rPr>
        <w:drawing>
          <wp:inline distT="0" distB="0" distL="0" distR="0" wp14:anchorId="483D6835" wp14:editId="1BE41BEC">
            <wp:extent cx="7029450" cy="3581400"/>
            <wp:effectExtent l="0" t="0" r="0" b="0"/>
            <wp:docPr id="1056014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17" cy="35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7650" w14:textId="77777777" w:rsidR="004773E1" w:rsidRDefault="004773E1" w:rsidP="007F78B0">
      <w:pPr>
        <w:tabs>
          <w:tab w:val="left" w:pos="7410"/>
        </w:tabs>
        <w:spacing w:before="120" w:after="120" w:line="240" w:lineRule="auto"/>
        <w:ind w:left="-360" w:right="0"/>
        <w:rPr>
          <w:b/>
          <w:sz w:val="24"/>
          <w:szCs w:val="24"/>
        </w:rPr>
      </w:pPr>
    </w:p>
    <w:p w14:paraId="58B9DE1C" w14:textId="77777777" w:rsidR="00B42C3C" w:rsidRDefault="00B42C3C" w:rsidP="00B42C3C">
      <w:pPr>
        <w:pStyle w:val="ListParagraph"/>
        <w:numPr>
          <w:ilvl w:val="0"/>
          <w:numId w:val="11"/>
        </w:numPr>
        <w:tabs>
          <w:tab w:val="left" w:pos="7410"/>
        </w:tabs>
        <w:spacing w:before="120" w:after="120" w:line="240" w:lineRule="auto"/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>READ</w:t>
      </w:r>
    </w:p>
    <w:p w14:paraId="6D8ACC88" w14:textId="77777777" w:rsidR="00717850" w:rsidRDefault="00717850" w:rsidP="00822B86">
      <w:pPr>
        <w:pStyle w:val="ListParagraph"/>
        <w:tabs>
          <w:tab w:val="left" w:pos="7410"/>
        </w:tabs>
        <w:spacing w:before="120" w:after="120" w:line="240" w:lineRule="auto"/>
        <w:ind w:left="-180" w:right="0"/>
        <w:rPr>
          <w:b/>
          <w:sz w:val="24"/>
          <w:szCs w:val="24"/>
        </w:rPr>
      </w:pPr>
    </w:p>
    <w:p w14:paraId="00D580FC" w14:textId="6649A246" w:rsidR="00822B86" w:rsidRDefault="00353BA4" w:rsidP="006B3E29">
      <w:pPr>
        <w:pStyle w:val="ListParagraph"/>
        <w:tabs>
          <w:tab w:val="left" w:pos="7410"/>
        </w:tabs>
        <w:spacing w:before="120" w:after="120" w:line="240" w:lineRule="auto"/>
        <w:ind w:left="-180" w:righ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BF926F" wp14:editId="31E35084">
            <wp:extent cx="7029450" cy="3954145"/>
            <wp:effectExtent l="0" t="0" r="0" b="8255"/>
            <wp:docPr id="433564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F587" w14:textId="77777777" w:rsidR="00822B86" w:rsidRDefault="00822B86" w:rsidP="00717850">
      <w:pPr>
        <w:pStyle w:val="ListParagraph"/>
        <w:tabs>
          <w:tab w:val="left" w:pos="7410"/>
        </w:tabs>
        <w:spacing w:before="120" w:after="120" w:line="240" w:lineRule="auto"/>
        <w:ind w:left="420" w:right="0"/>
        <w:rPr>
          <w:b/>
          <w:sz w:val="24"/>
          <w:szCs w:val="24"/>
        </w:rPr>
      </w:pPr>
    </w:p>
    <w:p w14:paraId="40F4F571" w14:textId="77777777" w:rsidR="00717850" w:rsidRDefault="00717850" w:rsidP="00717850">
      <w:pPr>
        <w:pStyle w:val="ListParagraph"/>
        <w:tabs>
          <w:tab w:val="left" w:pos="7410"/>
        </w:tabs>
        <w:spacing w:before="120" w:after="120" w:line="240" w:lineRule="auto"/>
        <w:ind w:left="420" w:right="0"/>
        <w:rPr>
          <w:b/>
          <w:sz w:val="24"/>
          <w:szCs w:val="24"/>
        </w:rPr>
      </w:pPr>
    </w:p>
    <w:p w14:paraId="1078B447" w14:textId="77777777" w:rsidR="00717850" w:rsidRDefault="00717850" w:rsidP="00B42C3C">
      <w:pPr>
        <w:pStyle w:val="ListParagraph"/>
        <w:numPr>
          <w:ilvl w:val="0"/>
          <w:numId w:val="11"/>
        </w:numPr>
        <w:tabs>
          <w:tab w:val="left" w:pos="7410"/>
        </w:tabs>
        <w:spacing w:before="120" w:after="120" w:line="240" w:lineRule="auto"/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01A8B6DA" w14:textId="64F418DF" w:rsidR="00717850" w:rsidRDefault="00FC4EEE" w:rsidP="00822B86">
      <w:pPr>
        <w:pStyle w:val="ListParagraph"/>
        <w:tabs>
          <w:tab w:val="left" w:pos="7410"/>
        </w:tabs>
        <w:spacing w:before="120" w:after="120" w:line="240" w:lineRule="auto"/>
        <w:ind w:left="-270" w:righ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F2C0D66" wp14:editId="5537FD43">
            <wp:extent cx="7029450" cy="3954145"/>
            <wp:effectExtent l="0" t="0" r="0" b="8255"/>
            <wp:docPr id="512747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7F5E" w14:textId="77777777" w:rsidR="004773E1" w:rsidRDefault="004773E1" w:rsidP="00822B86">
      <w:pPr>
        <w:pStyle w:val="ListParagraph"/>
        <w:tabs>
          <w:tab w:val="left" w:pos="7410"/>
        </w:tabs>
        <w:spacing w:before="120" w:after="120" w:line="240" w:lineRule="auto"/>
        <w:ind w:left="-270" w:right="0"/>
        <w:rPr>
          <w:b/>
          <w:sz w:val="24"/>
          <w:szCs w:val="24"/>
        </w:rPr>
      </w:pPr>
    </w:p>
    <w:p w14:paraId="5CD21F80" w14:textId="77777777" w:rsidR="004773E1" w:rsidRDefault="004773E1" w:rsidP="004773E1">
      <w:pPr>
        <w:pStyle w:val="ListParagraph"/>
        <w:numPr>
          <w:ilvl w:val="0"/>
          <w:numId w:val="11"/>
        </w:numPr>
        <w:tabs>
          <w:tab w:val="left" w:pos="7410"/>
        </w:tabs>
        <w:spacing w:before="120" w:after="120" w:line="240" w:lineRule="auto"/>
        <w:ind w:right="0"/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040F5B74" w14:textId="3AD12B77" w:rsidR="004773E1" w:rsidRDefault="00466DC8" w:rsidP="004773E1">
      <w:pPr>
        <w:pStyle w:val="ListParagraph"/>
        <w:tabs>
          <w:tab w:val="left" w:pos="7410"/>
        </w:tabs>
        <w:spacing w:before="120" w:after="120" w:line="240" w:lineRule="auto"/>
        <w:ind w:left="-270" w:righ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74F78A" wp14:editId="496A1602">
            <wp:extent cx="7029450" cy="3954145"/>
            <wp:effectExtent l="0" t="0" r="0" b="8255"/>
            <wp:docPr id="1665805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1E79" w14:textId="77777777" w:rsidR="00B42C3C" w:rsidRPr="00B42C3C" w:rsidRDefault="00B42C3C" w:rsidP="00B42C3C">
      <w:pPr>
        <w:tabs>
          <w:tab w:val="left" w:pos="7410"/>
        </w:tabs>
        <w:spacing w:before="120" w:after="120" w:line="240" w:lineRule="auto"/>
        <w:ind w:left="-270" w:right="0"/>
      </w:pPr>
    </w:p>
    <w:p w14:paraId="5681DDAD" w14:textId="77777777" w:rsidR="004962A1" w:rsidRPr="00362A99" w:rsidRDefault="004962A1" w:rsidP="007F78B0">
      <w:pPr>
        <w:tabs>
          <w:tab w:val="left" w:pos="7410"/>
        </w:tabs>
        <w:spacing w:before="120" w:after="120" w:line="240" w:lineRule="auto"/>
        <w:ind w:left="-360" w:right="0"/>
        <w:rPr>
          <w:b/>
          <w:sz w:val="24"/>
          <w:szCs w:val="24"/>
        </w:rPr>
      </w:pPr>
      <w:r w:rsidRPr="00362A99">
        <w:rPr>
          <w:b/>
          <w:sz w:val="24"/>
          <w:szCs w:val="24"/>
        </w:rPr>
        <w:t xml:space="preserve">                                  </w:t>
      </w:r>
      <w:r w:rsidR="004A093B" w:rsidRPr="00362A99">
        <w:rPr>
          <w:b/>
          <w:sz w:val="24"/>
          <w:szCs w:val="24"/>
        </w:rPr>
        <w:t xml:space="preserve">                         </w:t>
      </w:r>
      <w:r w:rsidR="00362A99" w:rsidRPr="00362A99">
        <w:rPr>
          <w:b/>
          <w:sz w:val="24"/>
          <w:szCs w:val="24"/>
        </w:rPr>
        <w:t xml:space="preserve">                      </w:t>
      </w:r>
    </w:p>
    <w:p w14:paraId="4F2207E5" w14:textId="77777777" w:rsidR="001A62AA" w:rsidRPr="004962A1" w:rsidRDefault="004962A1" w:rsidP="004962A1">
      <w:pPr>
        <w:tabs>
          <w:tab w:val="left" w:pos="7410"/>
        </w:tabs>
        <w:spacing w:before="120" w:after="120" w:line="240" w:lineRule="auto"/>
        <w:ind w:left="0" w:right="720"/>
        <w:rPr>
          <w:b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</w:t>
      </w:r>
    </w:p>
    <w:p w14:paraId="6795B20F" w14:textId="77777777" w:rsidR="00D23C37" w:rsidRDefault="00D23C37" w:rsidP="00D23C37">
      <w:pPr>
        <w:spacing w:before="120" w:after="120" w:line="240" w:lineRule="auto"/>
        <w:ind w:left="0" w:right="720"/>
      </w:pPr>
    </w:p>
    <w:p w14:paraId="74DCC96E" w14:textId="77777777" w:rsidR="00F72342" w:rsidRDefault="00F72342" w:rsidP="00D23C37">
      <w:pPr>
        <w:spacing w:before="120" w:after="120" w:line="240" w:lineRule="auto"/>
        <w:ind w:left="0" w:right="720"/>
      </w:pPr>
    </w:p>
    <w:p w14:paraId="552874F3" w14:textId="77777777" w:rsidR="00D23C37" w:rsidRPr="00D23C37" w:rsidRDefault="00D23C37" w:rsidP="00D23C37">
      <w:pPr>
        <w:spacing w:before="120" w:after="120" w:line="240" w:lineRule="auto"/>
        <w:ind w:left="0" w:right="720"/>
      </w:pPr>
    </w:p>
    <w:p w14:paraId="0C1B6F03" w14:textId="77777777" w:rsidR="00C96442" w:rsidRPr="00C96442" w:rsidRDefault="00C96442" w:rsidP="00C96442">
      <w:pPr>
        <w:ind w:left="0"/>
        <w:rPr>
          <w:b/>
          <w:u w:val="single"/>
        </w:rPr>
      </w:pPr>
    </w:p>
    <w:sectPr w:rsidR="00C96442" w:rsidRPr="00C96442" w:rsidSect="00C96442">
      <w:pgSz w:w="12240" w:h="15840" w:code="1"/>
      <w:pgMar w:top="450" w:right="450" w:bottom="45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86D7" w14:textId="77777777" w:rsidR="001E5590" w:rsidRDefault="001E5590">
      <w:pPr>
        <w:spacing w:after="0" w:line="240" w:lineRule="auto"/>
      </w:pPr>
      <w:r>
        <w:separator/>
      </w:r>
    </w:p>
  </w:endnote>
  <w:endnote w:type="continuationSeparator" w:id="0">
    <w:p w14:paraId="4E25C723" w14:textId="77777777" w:rsidR="001E5590" w:rsidRDefault="001E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8CAD" w14:textId="77777777" w:rsidR="001E5590" w:rsidRDefault="001E5590">
      <w:pPr>
        <w:spacing w:after="0" w:line="240" w:lineRule="auto"/>
      </w:pPr>
      <w:r>
        <w:separator/>
      </w:r>
    </w:p>
  </w:footnote>
  <w:footnote w:type="continuationSeparator" w:id="0">
    <w:p w14:paraId="78E7805E" w14:textId="77777777" w:rsidR="001E5590" w:rsidRDefault="001E5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8A27E5"/>
    <w:multiLevelType w:val="hybridMultilevel"/>
    <w:tmpl w:val="54DC005A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07476789">
    <w:abstractNumId w:val="9"/>
  </w:num>
  <w:num w:numId="2" w16cid:durableId="978455932">
    <w:abstractNumId w:val="7"/>
  </w:num>
  <w:num w:numId="3" w16cid:durableId="105195296">
    <w:abstractNumId w:val="6"/>
  </w:num>
  <w:num w:numId="4" w16cid:durableId="362824972">
    <w:abstractNumId w:val="5"/>
  </w:num>
  <w:num w:numId="5" w16cid:durableId="15624673">
    <w:abstractNumId w:val="4"/>
  </w:num>
  <w:num w:numId="6" w16cid:durableId="1877935193">
    <w:abstractNumId w:val="8"/>
  </w:num>
  <w:num w:numId="7" w16cid:durableId="1127313629">
    <w:abstractNumId w:val="3"/>
  </w:num>
  <w:num w:numId="8" w16cid:durableId="1615402496">
    <w:abstractNumId w:val="2"/>
  </w:num>
  <w:num w:numId="9" w16cid:durableId="557399341">
    <w:abstractNumId w:val="1"/>
  </w:num>
  <w:num w:numId="10" w16cid:durableId="872688345">
    <w:abstractNumId w:val="0"/>
  </w:num>
  <w:num w:numId="11" w16cid:durableId="3727753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2"/>
    <w:rsid w:val="00043604"/>
    <w:rsid w:val="000456BE"/>
    <w:rsid w:val="000C63F5"/>
    <w:rsid w:val="00126936"/>
    <w:rsid w:val="00145E35"/>
    <w:rsid w:val="00152637"/>
    <w:rsid w:val="001A62AA"/>
    <w:rsid w:val="001D0557"/>
    <w:rsid w:val="001E3ECD"/>
    <w:rsid w:val="001E5590"/>
    <w:rsid w:val="002025C3"/>
    <w:rsid w:val="00212B8B"/>
    <w:rsid w:val="002223F2"/>
    <w:rsid w:val="00233897"/>
    <w:rsid w:val="002502B0"/>
    <w:rsid w:val="00267AFF"/>
    <w:rsid w:val="0029179B"/>
    <w:rsid w:val="002E542F"/>
    <w:rsid w:val="00353BA4"/>
    <w:rsid w:val="00362A99"/>
    <w:rsid w:val="003E3C86"/>
    <w:rsid w:val="003F08D4"/>
    <w:rsid w:val="00402E5B"/>
    <w:rsid w:val="00420EE8"/>
    <w:rsid w:val="00466DC8"/>
    <w:rsid w:val="004773E1"/>
    <w:rsid w:val="004962A1"/>
    <w:rsid w:val="004A093B"/>
    <w:rsid w:val="005068ED"/>
    <w:rsid w:val="00552E02"/>
    <w:rsid w:val="005679B2"/>
    <w:rsid w:val="00596DAF"/>
    <w:rsid w:val="005C2394"/>
    <w:rsid w:val="005C6A1B"/>
    <w:rsid w:val="00664874"/>
    <w:rsid w:val="00687E79"/>
    <w:rsid w:val="006A6B8D"/>
    <w:rsid w:val="006B3E29"/>
    <w:rsid w:val="00717850"/>
    <w:rsid w:val="00730B25"/>
    <w:rsid w:val="0074589F"/>
    <w:rsid w:val="0074728F"/>
    <w:rsid w:val="0076550F"/>
    <w:rsid w:val="00770EBF"/>
    <w:rsid w:val="00775043"/>
    <w:rsid w:val="007F78B0"/>
    <w:rsid w:val="00801685"/>
    <w:rsid w:val="00822B86"/>
    <w:rsid w:val="008565E1"/>
    <w:rsid w:val="00883049"/>
    <w:rsid w:val="008B0639"/>
    <w:rsid w:val="008B3FAC"/>
    <w:rsid w:val="008D333F"/>
    <w:rsid w:val="008F4CE4"/>
    <w:rsid w:val="009141AA"/>
    <w:rsid w:val="009B1564"/>
    <w:rsid w:val="00A6303D"/>
    <w:rsid w:val="00A70A87"/>
    <w:rsid w:val="00AD6810"/>
    <w:rsid w:val="00B03917"/>
    <w:rsid w:val="00B21C59"/>
    <w:rsid w:val="00B42C3C"/>
    <w:rsid w:val="00BD004C"/>
    <w:rsid w:val="00BD1BF3"/>
    <w:rsid w:val="00BE1F59"/>
    <w:rsid w:val="00C947F1"/>
    <w:rsid w:val="00C96442"/>
    <w:rsid w:val="00D23C37"/>
    <w:rsid w:val="00D67ECD"/>
    <w:rsid w:val="00DB45B9"/>
    <w:rsid w:val="00DC6C63"/>
    <w:rsid w:val="00E47714"/>
    <w:rsid w:val="00E66827"/>
    <w:rsid w:val="00E66FCF"/>
    <w:rsid w:val="00EE6958"/>
    <w:rsid w:val="00F06AC7"/>
    <w:rsid w:val="00F262F2"/>
    <w:rsid w:val="00F72342"/>
    <w:rsid w:val="00FA1716"/>
    <w:rsid w:val="00FC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E20CDC"/>
  <w15:chartTrackingRefBased/>
  <w15:docId w15:val="{4BBB98CA-DDDE-4384-BABE-8EB4331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5D5282CE534569BFAE2D941B480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0AE36-2B34-467F-8232-86CC93751BA3}"/>
      </w:docPartPr>
      <w:docPartBody>
        <w:p w:rsidR="006D76B2" w:rsidRDefault="005E464C">
          <w:pPr>
            <w:pStyle w:val="8F5D5282CE534569BFAE2D941B480AC6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4C"/>
    <w:rsid w:val="00075E60"/>
    <w:rsid w:val="00282A4C"/>
    <w:rsid w:val="005E464C"/>
    <w:rsid w:val="006D76B2"/>
    <w:rsid w:val="00702595"/>
    <w:rsid w:val="009A31C9"/>
    <w:rsid w:val="00B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D5282CE534569BFAE2D941B480AC6">
    <w:name w:val="8F5D5282CE534569BFAE2D941B480AC6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1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lastModifiedBy>KRISHNA B A</cp:lastModifiedBy>
  <cp:revision>2</cp:revision>
  <dcterms:created xsi:type="dcterms:W3CDTF">2023-12-26T09:08:00Z</dcterms:created>
  <dcterms:modified xsi:type="dcterms:W3CDTF">2023-12-26T09:08:00Z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