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school name:"/>
        <w:tag w:val="Enter school name:"/>
        <w:id w:val="-862509636"/>
        <w:placeholder>
          <w:docPart w:val="8F5D5282CE534569BFAE2D941B480AC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629C5E8E" w14:textId="77777777" w:rsidR="002502B0" w:rsidRPr="00DB45B9" w:rsidRDefault="00350370" w:rsidP="00C96442">
          <w:pPr>
            <w:pStyle w:val="Title"/>
            <w:ind w:left="-360"/>
          </w:pPr>
          <w:r>
            <w:t>GIT practice</w:t>
          </w:r>
        </w:p>
      </w:sdtContent>
    </w:sdt>
    <w:p w14:paraId="23E45058" w14:textId="77777777" w:rsidR="00E22D3B" w:rsidRDefault="004A093B" w:rsidP="00E22D3B">
      <w:pPr>
        <w:tabs>
          <w:tab w:val="left" w:pos="7410"/>
        </w:tabs>
        <w:spacing w:before="120" w:after="120" w:line="240" w:lineRule="auto"/>
        <w:ind w:left="-270" w:right="720"/>
        <w:rPr>
          <w:b/>
          <w:u w:val="single"/>
        </w:rPr>
      </w:pPr>
      <w:r>
        <w:rPr>
          <w:b/>
          <w:sz w:val="24"/>
          <w:szCs w:val="24"/>
        </w:rPr>
        <w:t xml:space="preserve"> </w:t>
      </w:r>
      <w:r w:rsidR="00E22D3B">
        <w:rPr>
          <w:b/>
          <w:u w:val="single"/>
        </w:rPr>
        <w:t>Set Up and Configure GitHub Repository:</w:t>
      </w:r>
    </w:p>
    <w:p w14:paraId="08EB02E2" w14:textId="7DD5EA01" w:rsidR="00E22D3B" w:rsidRDefault="004E3F02" w:rsidP="00E22D3B">
      <w:pPr>
        <w:tabs>
          <w:tab w:val="left" w:pos="7410"/>
        </w:tabs>
        <w:spacing w:before="120" w:after="120" w:line="240" w:lineRule="auto"/>
        <w:ind w:left="-270" w:right="720"/>
        <w:rPr>
          <w:b/>
          <w:u w:val="single"/>
        </w:rPr>
      </w:pPr>
      <w:r>
        <w:rPr>
          <w:noProof/>
        </w:rPr>
        <w:drawing>
          <wp:inline distT="0" distB="0" distL="0" distR="0" wp14:anchorId="7A98425C" wp14:editId="127F14DD">
            <wp:extent cx="7029450" cy="3954145"/>
            <wp:effectExtent l="0" t="0" r="0" b="8255"/>
            <wp:docPr id="1354583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5372" w14:textId="63324843" w:rsidR="00B63089" w:rsidRDefault="00E738F4" w:rsidP="00E22D3B">
      <w:pPr>
        <w:tabs>
          <w:tab w:val="left" w:pos="7410"/>
        </w:tabs>
        <w:spacing w:before="120" w:after="120" w:line="240" w:lineRule="auto"/>
        <w:ind w:left="-270" w:right="720"/>
        <w:rPr>
          <w:b/>
          <w:u w:val="single"/>
        </w:rPr>
      </w:pPr>
      <w:r>
        <w:rPr>
          <w:noProof/>
        </w:rPr>
        <w:drawing>
          <wp:inline distT="0" distB="0" distL="0" distR="0" wp14:anchorId="7A46EA87" wp14:editId="1B0B0D75">
            <wp:extent cx="7029450" cy="3954145"/>
            <wp:effectExtent l="0" t="0" r="0" b="8255"/>
            <wp:docPr id="122145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10DB" w14:textId="77777777" w:rsidR="00B63089" w:rsidRDefault="00B63089" w:rsidP="00E22D3B">
      <w:pPr>
        <w:tabs>
          <w:tab w:val="left" w:pos="7410"/>
        </w:tabs>
        <w:spacing w:before="120" w:after="120" w:line="240" w:lineRule="auto"/>
        <w:ind w:left="-270" w:right="720"/>
        <w:rPr>
          <w:b/>
          <w:u w:val="single"/>
        </w:rPr>
      </w:pPr>
    </w:p>
    <w:p w14:paraId="37539699" w14:textId="77777777" w:rsidR="00DC6709" w:rsidRDefault="00DC6709" w:rsidP="00E22D3B">
      <w:pPr>
        <w:tabs>
          <w:tab w:val="left" w:pos="7410"/>
        </w:tabs>
        <w:spacing w:before="120" w:after="120" w:line="240" w:lineRule="auto"/>
        <w:ind w:left="-270" w:right="720"/>
        <w:rPr>
          <w:b/>
          <w:u w:val="single"/>
        </w:rPr>
      </w:pPr>
    </w:p>
    <w:p w14:paraId="1CC53AC9" w14:textId="77777777" w:rsidR="001A62AA" w:rsidRPr="004962A1" w:rsidRDefault="004962A1" w:rsidP="00E22D3B">
      <w:pPr>
        <w:tabs>
          <w:tab w:val="left" w:pos="7410"/>
        </w:tabs>
        <w:spacing w:before="120" w:after="120" w:line="240" w:lineRule="auto"/>
        <w:ind w:left="0" w:right="720"/>
        <w:rPr>
          <w:b/>
          <w:u w:val="single"/>
        </w:rPr>
      </w:pPr>
      <w:r>
        <w:rPr>
          <w:b/>
        </w:rPr>
        <w:lastRenderedPageBreak/>
        <w:t xml:space="preserve">                                        </w:t>
      </w:r>
      <w:r w:rsidR="004A093B">
        <w:rPr>
          <w:b/>
          <w:sz w:val="24"/>
          <w:szCs w:val="24"/>
        </w:rPr>
        <w:t xml:space="preserve">                                               </w:t>
      </w:r>
    </w:p>
    <w:p w14:paraId="556CE445" w14:textId="77777777" w:rsidR="00D23C37" w:rsidRDefault="00D23C37" w:rsidP="00D23C37">
      <w:pPr>
        <w:spacing w:before="120" w:after="120" w:line="240" w:lineRule="auto"/>
        <w:ind w:left="0" w:right="720"/>
      </w:pPr>
    </w:p>
    <w:p w14:paraId="00AB5BAD" w14:textId="77777777" w:rsidR="00C160AB" w:rsidRDefault="00C160AB" w:rsidP="00D23C37">
      <w:pPr>
        <w:spacing w:before="120" w:after="120" w:line="240" w:lineRule="auto"/>
        <w:ind w:left="0" w:right="720"/>
        <w:rPr>
          <w:noProof/>
        </w:rPr>
      </w:pPr>
    </w:p>
    <w:p w14:paraId="4D7E0E32" w14:textId="4D1A2FDF" w:rsidR="00F72342" w:rsidRDefault="00C160AB" w:rsidP="00D23C37">
      <w:pPr>
        <w:spacing w:before="120" w:after="120" w:line="240" w:lineRule="auto"/>
        <w:ind w:left="0" w:right="720"/>
      </w:pPr>
      <w:r>
        <w:rPr>
          <w:noProof/>
        </w:rPr>
        <w:drawing>
          <wp:inline distT="0" distB="0" distL="0" distR="0" wp14:anchorId="054FCB6A" wp14:editId="214C56CD">
            <wp:extent cx="7026491" cy="2950498"/>
            <wp:effectExtent l="0" t="0" r="3175" b="2540"/>
            <wp:docPr id="1916855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16"/>
                    <a:stretch/>
                  </pic:blipFill>
                  <pic:spPr bwMode="auto">
                    <a:xfrm>
                      <a:off x="0" y="0"/>
                      <a:ext cx="7073327" cy="29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379EA" w14:textId="77777777" w:rsidR="00D23C37" w:rsidRPr="00D23C37" w:rsidRDefault="00D23C37" w:rsidP="00D23C37">
      <w:pPr>
        <w:spacing w:before="120" w:after="120" w:line="240" w:lineRule="auto"/>
        <w:ind w:left="0" w:right="720"/>
      </w:pPr>
    </w:p>
    <w:p w14:paraId="5298F979" w14:textId="77777777" w:rsidR="00C96442" w:rsidRPr="00C96442" w:rsidRDefault="00C96442" w:rsidP="00C96442">
      <w:pPr>
        <w:ind w:left="0"/>
        <w:rPr>
          <w:b/>
          <w:u w:val="single"/>
        </w:rPr>
      </w:pPr>
    </w:p>
    <w:sectPr w:rsidR="00C96442" w:rsidRPr="00C96442" w:rsidSect="00C96442">
      <w:pgSz w:w="12240" w:h="15840" w:code="1"/>
      <w:pgMar w:top="450" w:right="450" w:bottom="45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B213" w14:textId="77777777" w:rsidR="00C01241" w:rsidRDefault="00C01241">
      <w:pPr>
        <w:spacing w:after="0" w:line="240" w:lineRule="auto"/>
      </w:pPr>
      <w:r>
        <w:separator/>
      </w:r>
    </w:p>
  </w:endnote>
  <w:endnote w:type="continuationSeparator" w:id="0">
    <w:p w14:paraId="2EFF6642" w14:textId="77777777" w:rsidR="00C01241" w:rsidRDefault="00C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6D59" w14:textId="77777777" w:rsidR="00C01241" w:rsidRDefault="00C01241">
      <w:pPr>
        <w:spacing w:after="0" w:line="240" w:lineRule="auto"/>
      </w:pPr>
      <w:r>
        <w:separator/>
      </w:r>
    </w:p>
  </w:footnote>
  <w:footnote w:type="continuationSeparator" w:id="0">
    <w:p w14:paraId="1F1AD9BC" w14:textId="77777777" w:rsidR="00C01241" w:rsidRDefault="00C01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401110">
    <w:abstractNumId w:val="9"/>
  </w:num>
  <w:num w:numId="2" w16cid:durableId="1419983737">
    <w:abstractNumId w:val="7"/>
  </w:num>
  <w:num w:numId="3" w16cid:durableId="495725642">
    <w:abstractNumId w:val="6"/>
  </w:num>
  <w:num w:numId="4" w16cid:durableId="825128309">
    <w:abstractNumId w:val="5"/>
  </w:num>
  <w:num w:numId="5" w16cid:durableId="103576330">
    <w:abstractNumId w:val="4"/>
  </w:num>
  <w:num w:numId="6" w16cid:durableId="1710759648">
    <w:abstractNumId w:val="8"/>
  </w:num>
  <w:num w:numId="7" w16cid:durableId="212733574">
    <w:abstractNumId w:val="3"/>
  </w:num>
  <w:num w:numId="8" w16cid:durableId="1076047640">
    <w:abstractNumId w:val="2"/>
  </w:num>
  <w:num w:numId="9" w16cid:durableId="857890640">
    <w:abstractNumId w:val="1"/>
  </w:num>
  <w:num w:numId="10" w16cid:durableId="59370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42"/>
    <w:rsid w:val="00004C35"/>
    <w:rsid w:val="00043604"/>
    <w:rsid w:val="000456BE"/>
    <w:rsid w:val="000C63F5"/>
    <w:rsid w:val="00152637"/>
    <w:rsid w:val="001606B5"/>
    <w:rsid w:val="001A62AA"/>
    <w:rsid w:val="001E3ECD"/>
    <w:rsid w:val="00212B8B"/>
    <w:rsid w:val="00233897"/>
    <w:rsid w:val="002502B0"/>
    <w:rsid w:val="002517B7"/>
    <w:rsid w:val="00350370"/>
    <w:rsid w:val="003E3C86"/>
    <w:rsid w:val="00402E5B"/>
    <w:rsid w:val="00420EE8"/>
    <w:rsid w:val="004962A1"/>
    <w:rsid w:val="004A093B"/>
    <w:rsid w:val="004E3F02"/>
    <w:rsid w:val="005068ED"/>
    <w:rsid w:val="00552E02"/>
    <w:rsid w:val="005679B2"/>
    <w:rsid w:val="00596DAF"/>
    <w:rsid w:val="005C2394"/>
    <w:rsid w:val="00630865"/>
    <w:rsid w:val="00664874"/>
    <w:rsid w:val="00687E79"/>
    <w:rsid w:val="0071769C"/>
    <w:rsid w:val="0074728F"/>
    <w:rsid w:val="0076550F"/>
    <w:rsid w:val="00770EBF"/>
    <w:rsid w:val="00801685"/>
    <w:rsid w:val="008565E1"/>
    <w:rsid w:val="00874AA2"/>
    <w:rsid w:val="00883049"/>
    <w:rsid w:val="008A2E98"/>
    <w:rsid w:val="008B0639"/>
    <w:rsid w:val="008D333F"/>
    <w:rsid w:val="009B1564"/>
    <w:rsid w:val="00A6303D"/>
    <w:rsid w:val="00A70A87"/>
    <w:rsid w:val="00AD6810"/>
    <w:rsid w:val="00B03917"/>
    <w:rsid w:val="00B21C59"/>
    <w:rsid w:val="00B63089"/>
    <w:rsid w:val="00B631CF"/>
    <w:rsid w:val="00BD004C"/>
    <w:rsid w:val="00BD1BF3"/>
    <w:rsid w:val="00BE1F59"/>
    <w:rsid w:val="00C01241"/>
    <w:rsid w:val="00C160AB"/>
    <w:rsid w:val="00C96442"/>
    <w:rsid w:val="00D23C37"/>
    <w:rsid w:val="00D67ECD"/>
    <w:rsid w:val="00DB45B9"/>
    <w:rsid w:val="00DC6709"/>
    <w:rsid w:val="00DC6C63"/>
    <w:rsid w:val="00E22D3B"/>
    <w:rsid w:val="00E47714"/>
    <w:rsid w:val="00E66827"/>
    <w:rsid w:val="00E66FCF"/>
    <w:rsid w:val="00E738F4"/>
    <w:rsid w:val="00E86370"/>
    <w:rsid w:val="00EE6958"/>
    <w:rsid w:val="00F06AC7"/>
    <w:rsid w:val="00F262F2"/>
    <w:rsid w:val="00F72342"/>
    <w:rsid w:val="00FA1716"/>
    <w:rsid w:val="00FD1122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2C623E"/>
  <w15:chartTrackingRefBased/>
  <w15:docId w15:val="{4BBB98CA-DDDE-4384-BABE-8EB43319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E1"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5D5282CE534569BFAE2D941B480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0AE36-2B34-467F-8232-86CC93751BA3}"/>
      </w:docPartPr>
      <w:docPartBody>
        <w:p w:rsidR="00A45B71" w:rsidRDefault="005E464C">
          <w:pPr>
            <w:pStyle w:val="8F5D5282CE534569BFAE2D941B480AC6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4C"/>
    <w:rsid w:val="0018576A"/>
    <w:rsid w:val="00447488"/>
    <w:rsid w:val="005E464C"/>
    <w:rsid w:val="00867B0D"/>
    <w:rsid w:val="009C3C57"/>
    <w:rsid w:val="009D4C80"/>
    <w:rsid w:val="00A45B71"/>
    <w:rsid w:val="00C80913"/>
    <w:rsid w:val="00F3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D5282CE534569BFAE2D941B480AC6">
    <w:name w:val="8F5D5282CE534569BFAE2D941B480AC6"/>
  </w:style>
  <w:style w:type="character" w:styleId="Strong">
    <w:name w:val="Strong"/>
    <w:basedOn w:val="DefaultParagraphFont"/>
    <w:uiPriority w:val="3"/>
    <w:qFormat/>
    <w:rPr>
      <w:b w:val="0"/>
      <w:bCs w:val="0"/>
      <w:color w:val="1F3864" w:themeColor="accent1" w:themeShade="80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14:ligatures w14:val="standar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</Template>
  <TotalTime>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GIT practice</dc:subject>
  <dc:creator>aDMIN</dc:creator>
  <cp:lastModifiedBy>KRISHNA B A</cp:lastModifiedBy>
  <cp:revision>2</cp:revision>
  <dcterms:created xsi:type="dcterms:W3CDTF">2023-12-26T09:43:00Z</dcterms:created>
  <dcterms:modified xsi:type="dcterms:W3CDTF">2023-12-26T09:43:00Z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